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BB326" w14:textId="77777777" w:rsidR="00020D25" w:rsidRDefault="00020D25" w:rsidP="001F6386">
      <w:pPr>
        <w:rPr>
          <w:sz w:val="22"/>
          <w:szCs w:val="22"/>
        </w:rPr>
      </w:pPr>
      <w:bookmarkStart w:id="0" w:name="_GoBack"/>
      <w:bookmarkEnd w:id="0"/>
    </w:p>
    <w:p w14:paraId="2654B650" w14:textId="77777777" w:rsidR="001F6386" w:rsidRPr="00682189" w:rsidRDefault="00C40FC2" w:rsidP="001F6386">
      <w:pPr>
        <w:rPr>
          <w:sz w:val="22"/>
          <w:szCs w:val="22"/>
        </w:rPr>
      </w:pPr>
      <w:r>
        <w:rPr>
          <w:b/>
          <w:sz w:val="22"/>
          <w:szCs w:val="22"/>
        </w:rPr>
        <w:t>During</w:t>
      </w:r>
      <w:r w:rsidR="009B459B" w:rsidRPr="00766602">
        <w:rPr>
          <w:b/>
          <w:sz w:val="22"/>
          <w:szCs w:val="22"/>
        </w:rPr>
        <w:t xml:space="preserve"> the third semester</w:t>
      </w:r>
      <w:r w:rsidR="009B459B">
        <w:rPr>
          <w:sz w:val="22"/>
          <w:szCs w:val="22"/>
        </w:rPr>
        <w:t xml:space="preserve"> this project information s</w:t>
      </w:r>
      <w:r w:rsidR="009B459B" w:rsidRPr="00682189">
        <w:rPr>
          <w:sz w:val="22"/>
          <w:szCs w:val="22"/>
        </w:rPr>
        <w:t xml:space="preserve">heet </w:t>
      </w:r>
      <w:r w:rsidR="009B459B">
        <w:rPr>
          <w:sz w:val="22"/>
          <w:szCs w:val="22"/>
        </w:rPr>
        <w:t xml:space="preserve">and a project description </w:t>
      </w:r>
      <w:r w:rsidR="003B4823">
        <w:rPr>
          <w:sz w:val="22"/>
          <w:szCs w:val="22"/>
        </w:rPr>
        <w:t>have</w:t>
      </w:r>
      <w:r w:rsidR="009B459B" w:rsidRPr="00682189">
        <w:rPr>
          <w:sz w:val="22"/>
          <w:szCs w:val="22"/>
        </w:rPr>
        <w:t xml:space="preserve"> to be added to your study plan for </w:t>
      </w:r>
      <w:r w:rsidR="009B459B" w:rsidRPr="001C58E6">
        <w:rPr>
          <w:b/>
          <w:sz w:val="22"/>
          <w:szCs w:val="22"/>
        </w:rPr>
        <w:t>both of your projects</w:t>
      </w:r>
      <w:r w:rsidR="00C713EF">
        <w:rPr>
          <w:b/>
          <w:sz w:val="22"/>
          <w:szCs w:val="22"/>
        </w:rPr>
        <w:t xml:space="preserve"> separately</w:t>
      </w:r>
      <w:r w:rsidR="009B459B" w:rsidRPr="00682189">
        <w:rPr>
          <w:sz w:val="22"/>
          <w:szCs w:val="22"/>
        </w:rPr>
        <w:t>!</w:t>
      </w:r>
      <w:r w:rsidR="00C01863" w:rsidRPr="00682189">
        <w:rPr>
          <w:noProof/>
          <w:sz w:val="22"/>
          <w:szCs w:val="22"/>
          <w:lang w:eastAsia="en-US"/>
        </w:rPr>
        <mc:AlternateContent>
          <mc:Choice Requires="wps">
            <w:drawing>
              <wp:anchor distT="0" distB="0" distL="114300" distR="114300" simplePos="0" relativeHeight="251659264" behindDoc="1" locked="0" layoutInCell="1" allowOverlap="1" wp14:anchorId="202B635B" wp14:editId="3B8F6CA1">
                <wp:simplePos x="0" y="0"/>
                <wp:positionH relativeFrom="leftMargin">
                  <wp:posOffset>467360</wp:posOffset>
                </wp:positionH>
                <wp:positionV relativeFrom="margin">
                  <wp:posOffset>-161925</wp:posOffset>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CFC76" w14:textId="77777777" w:rsidR="00425080" w:rsidRDefault="0066290C">
                            <w:pPr>
                              <w:pStyle w:val="Title"/>
                            </w:pPr>
                            <w:r>
                              <w:t>Project Information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202B635B" id="_x0000_t202" coordsize="21600,21600" o:spt="202" path="m,l,21600r21600,l21600,xe">
                <v:stroke joinstyle="miter"/>
                <v:path gradientshapeok="t" o:connecttype="rect"/>
              </v:shapetype>
              <v:shape id="Text Box 2" o:spid="_x0000_s1026" type="#_x0000_t202" alt="Document title" style="position:absolute;margin-left:36.8pt;margin-top:-12.75pt;width:79.2pt;height:451.45pt;z-index:-251657216;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" filled="f" stroked="f" strokeweight=".5pt">
                <v:textbox style="layout-flow:vertical;mso-layout-flow-alt:bottom-to-top;mso-fit-shape-to-text:t" inset="0,14.4pt,18pt">
                  <w:txbxContent>
                    <w:p w14:paraId="6AACFC76" w14:textId="77777777" w:rsidR="00425080" w:rsidRDefault="0066290C">
                      <w:pPr>
                        <w:pStyle w:val="Title"/>
                      </w:pPr>
                      <w:r>
                        <w:t>Project Information</w:t>
                      </w:r>
                    </w:p>
                  </w:txbxContent>
                </v:textbox>
                <w10:wrap anchorx="margin" anchory="margin"/>
              </v:shape>
            </w:pict>
          </mc:Fallback>
        </mc:AlternateContent>
      </w:r>
      <w:r w:rsidR="00C713EF">
        <w:rPr>
          <w:sz w:val="22"/>
          <w:szCs w:val="22"/>
        </w:rPr>
        <w:t xml:space="preserve"> </w:t>
      </w:r>
    </w:p>
    <w:p w14:paraId="1AE2D822" w14:textId="77777777" w:rsidR="00425080" w:rsidRDefault="00B62E0A">
      <w:pPr>
        <w:pStyle w:val="Heading1"/>
      </w:pPr>
      <w:r>
        <w:t>Project</w:t>
      </w:r>
      <w:r w:rsidR="0066290C">
        <w:t xml:space="preserve"> Information </w:t>
      </w:r>
    </w:p>
    <w:tbl>
      <w:tblPr>
        <w:tblStyle w:val="SOWTable"/>
        <w:tblW w:w="0" w:type="auto"/>
        <w:tblLook w:val="04A0" w:firstRow="1" w:lastRow="0" w:firstColumn="1" w:lastColumn="0" w:noHBand="0" w:noVBand="1"/>
      </w:tblPr>
      <w:tblGrid>
        <w:gridCol w:w="4495"/>
        <w:gridCol w:w="4495"/>
      </w:tblGrid>
      <w:tr w:rsidR="002E10CA" w:rsidRPr="000D2423" w14:paraId="2B442298" w14:textId="77777777" w:rsidTr="00727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0B8A4541" w14:textId="77777777" w:rsidR="00C713EF" w:rsidRDefault="00D2503F" w:rsidP="00D2503F">
            <w:pPr>
              <w:rPr>
                <w:rFonts w:cs="Arial"/>
                <w:sz w:val="20"/>
              </w:rPr>
            </w:pPr>
            <w:proofErr w:type="gramStart"/>
            <w:r w:rsidRPr="000D2423">
              <w:rPr>
                <w:rFonts w:cs="Arial"/>
                <w:sz w:val="20"/>
              </w:rPr>
              <w:t>□  Minor</w:t>
            </w:r>
            <w:proofErr w:type="gramEnd"/>
            <w:r w:rsidRPr="000D2423">
              <w:rPr>
                <w:rFonts w:cs="Arial"/>
                <w:sz w:val="20"/>
              </w:rPr>
              <w:t xml:space="preserve"> Project (10 ECTS, 300 hours)</w:t>
            </w:r>
          </w:p>
          <w:p w14:paraId="528F8B3B" w14:textId="77777777" w:rsidR="00D2503F" w:rsidRPr="00C713EF" w:rsidRDefault="00C713EF" w:rsidP="00D2503F">
            <w:pPr>
              <w:rPr>
                <w:rFonts w:cs="Arial"/>
                <w:i/>
                <w:sz w:val="20"/>
              </w:rPr>
            </w:pPr>
            <w:proofErr w:type="gramStart"/>
            <w:r w:rsidRPr="000D2423">
              <w:rPr>
                <w:rFonts w:cs="Arial"/>
                <w:sz w:val="20"/>
              </w:rPr>
              <w:t>□  Major</w:t>
            </w:r>
            <w:proofErr w:type="gramEnd"/>
            <w:r w:rsidRPr="000D2423">
              <w:rPr>
                <w:rFonts w:cs="Arial"/>
                <w:sz w:val="20"/>
              </w:rPr>
              <w:t xml:space="preserve"> Project (15 ECTS, 450 hours)</w:t>
            </w:r>
            <w:r w:rsidR="00D2503F" w:rsidRPr="000D2423">
              <w:rPr>
                <w:rFonts w:cs="Arial"/>
                <w:sz w:val="20"/>
              </w:rPr>
              <w:t xml:space="preserve">                  </w:t>
            </w:r>
            <w:r>
              <w:rPr>
                <w:rFonts w:cs="Arial"/>
                <w:sz w:val="20"/>
              </w:rPr>
              <w:t>(</w:t>
            </w:r>
            <w:r w:rsidR="004D1489">
              <w:rPr>
                <w:rFonts w:cs="Arial"/>
                <w:i/>
                <w:sz w:val="20"/>
              </w:rPr>
              <w:t>Please fill all</w:t>
            </w:r>
            <w:r w:rsidRPr="00C713EF">
              <w:rPr>
                <w:rFonts w:cs="Arial"/>
                <w:i/>
                <w:sz w:val="20"/>
              </w:rPr>
              <w:t xml:space="preserve"> data into the right column!</w:t>
            </w:r>
            <w:r>
              <w:rPr>
                <w:rFonts w:cs="Arial"/>
                <w:i/>
                <w:sz w:val="20"/>
              </w:rPr>
              <w:t>)</w:t>
            </w:r>
          </w:p>
          <w:p w14:paraId="67DD2E3F" w14:textId="77777777" w:rsidR="002E10CA" w:rsidRPr="000D2423" w:rsidRDefault="002E10CA" w:rsidP="00D2503F">
            <w:pPr>
              <w:jc w:val="center"/>
              <w:rPr>
                <w:rFonts w:cs="Arial"/>
              </w:rPr>
            </w:pPr>
          </w:p>
        </w:tc>
      </w:tr>
      <w:tr w:rsidR="00B77ECF" w:rsidRPr="000D2423" w14:paraId="6762DF34" w14:textId="77777777" w:rsidTr="005E0E28">
        <w:tc>
          <w:tcPr>
            <w:cnfStyle w:val="001000000000" w:firstRow="0" w:lastRow="0" w:firstColumn="1" w:lastColumn="0" w:oddVBand="0" w:evenVBand="0" w:oddHBand="0" w:evenHBand="0" w:firstRowFirstColumn="0" w:firstRowLastColumn="0" w:lastRowFirstColumn="0" w:lastRowLastColumn="0"/>
            <w:tcW w:w="4495" w:type="dxa"/>
          </w:tcPr>
          <w:p w14:paraId="6FEFF6C9" w14:textId="77777777" w:rsidR="00B77ECF" w:rsidRPr="000D2423" w:rsidRDefault="00B77ECF" w:rsidP="00B77ECF">
            <w:pPr>
              <w:rPr>
                <w:rFonts w:cs="Arial"/>
              </w:rPr>
            </w:pPr>
            <w:r w:rsidRPr="000D2423">
              <w:rPr>
                <w:rFonts w:cs="Arial"/>
              </w:rPr>
              <w:t xml:space="preserve">Expected number of hours per week: </w:t>
            </w:r>
          </w:p>
          <w:p w14:paraId="63DB677E" w14:textId="77777777" w:rsidR="00B77ECF" w:rsidRPr="000D2423" w:rsidRDefault="00B77ECF" w:rsidP="00B77ECF">
            <w:pPr>
              <w:rPr>
                <w:rFonts w:cs="Arial"/>
              </w:rPr>
            </w:pPr>
          </w:p>
        </w:tc>
        <w:tc>
          <w:tcPr>
            <w:tcW w:w="4495" w:type="dxa"/>
          </w:tcPr>
          <w:p w14:paraId="731E2AF5" w14:textId="5B0C8A89" w:rsidR="00B77ECF" w:rsidRPr="000D2423" w:rsidRDefault="00A42600" w:rsidP="005E0E28">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40</w:t>
            </w:r>
          </w:p>
        </w:tc>
      </w:tr>
      <w:tr w:rsidR="00B77ECF" w:rsidRPr="000D2423" w14:paraId="178228EE" w14:textId="77777777" w:rsidTr="005E0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719C4CD" w14:textId="77777777" w:rsidR="00B77ECF" w:rsidRPr="000D2423" w:rsidRDefault="00F12ACB" w:rsidP="00B77ECF">
            <w:pPr>
              <w:rPr>
                <w:rFonts w:cs="Arial"/>
              </w:rPr>
            </w:pPr>
            <w:r w:rsidRPr="000D2423">
              <w:rPr>
                <w:rFonts w:cs="Arial"/>
              </w:rPr>
              <w:t>Composition of project hours:</w:t>
            </w:r>
          </w:p>
          <w:p w14:paraId="129FD06E" w14:textId="77777777" w:rsidR="00B77ECF" w:rsidRPr="000D2423" w:rsidRDefault="00B77ECF" w:rsidP="00B77ECF">
            <w:pPr>
              <w:rPr>
                <w:rFonts w:cs="Arial"/>
                <w:i/>
              </w:rPr>
            </w:pPr>
            <w:r w:rsidRPr="000D2423">
              <w:rPr>
                <w:rFonts w:cs="Arial"/>
                <w:i/>
              </w:rPr>
              <w:t>(E</w:t>
            </w:r>
            <w:r w:rsidR="00F12ACB" w:rsidRPr="000D2423">
              <w:rPr>
                <w:rFonts w:cs="Arial"/>
                <w:i/>
              </w:rPr>
              <w:t>CTS Lecture, ECTS Project Work)</w:t>
            </w:r>
          </w:p>
        </w:tc>
        <w:tc>
          <w:tcPr>
            <w:tcW w:w="4495" w:type="dxa"/>
          </w:tcPr>
          <w:p w14:paraId="180BCB47" w14:textId="13E03E4B" w:rsidR="00B77ECF" w:rsidRPr="000D2423" w:rsidRDefault="00A42600" w:rsidP="005E0E28">
            <w:pP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Pr>
                <w:rFonts w:asciiTheme="majorHAnsi" w:hAnsiTheme="majorHAnsi" w:cs="Arial"/>
              </w:rPr>
              <w:t>460</w:t>
            </w:r>
          </w:p>
        </w:tc>
      </w:tr>
      <w:tr w:rsidR="00B77ECF" w:rsidRPr="000D2423" w14:paraId="7E157AA6" w14:textId="77777777" w:rsidTr="005E0E28">
        <w:tc>
          <w:tcPr>
            <w:cnfStyle w:val="001000000000" w:firstRow="0" w:lastRow="0" w:firstColumn="1" w:lastColumn="0" w:oddVBand="0" w:evenVBand="0" w:oddHBand="0" w:evenHBand="0" w:firstRowFirstColumn="0" w:firstRowLastColumn="0" w:lastRowFirstColumn="0" w:lastRowLastColumn="0"/>
            <w:tcW w:w="4495" w:type="dxa"/>
          </w:tcPr>
          <w:p w14:paraId="7768E688" w14:textId="77777777" w:rsidR="00B77ECF" w:rsidRPr="000D2423" w:rsidRDefault="00B77ECF" w:rsidP="00B77ECF">
            <w:pPr>
              <w:rPr>
                <w:rFonts w:cs="Arial"/>
              </w:rPr>
            </w:pPr>
            <w:r w:rsidRPr="000D2423">
              <w:rPr>
                <w:rFonts w:cs="Arial"/>
              </w:rPr>
              <w:t>Project start date:</w:t>
            </w:r>
          </w:p>
          <w:p w14:paraId="0E60F8D4" w14:textId="77777777" w:rsidR="00B77ECF" w:rsidRPr="000D2423" w:rsidRDefault="00B77ECF" w:rsidP="00B77ECF">
            <w:pPr>
              <w:rPr>
                <w:rFonts w:cs="Arial"/>
              </w:rPr>
            </w:pPr>
          </w:p>
        </w:tc>
        <w:tc>
          <w:tcPr>
            <w:tcW w:w="4495" w:type="dxa"/>
          </w:tcPr>
          <w:p w14:paraId="39369596" w14:textId="7D3E23BC" w:rsidR="00B77ECF" w:rsidRPr="000D2423" w:rsidRDefault="00A42600" w:rsidP="005E0E28">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16/12/20</w:t>
            </w:r>
            <w:r w:rsidR="00CB3AA2">
              <w:rPr>
                <w:rFonts w:asciiTheme="majorHAnsi" w:hAnsiTheme="majorHAnsi" w:cs="Arial"/>
              </w:rPr>
              <w:t>19</w:t>
            </w:r>
          </w:p>
        </w:tc>
      </w:tr>
      <w:tr w:rsidR="00B77ECF" w:rsidRPr="000D2423" w14:paraId="4410712F" w14:textId="77777777" w:rsidTr="005E0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90F265F" w14:textId="77777777" w:rsidR="00B77ECF" w:rsidRPr="000D2423" w:rsidRDefault="00B77ECF" w:rsidP="00B77ECF">
            <w:pPr>
              <w:rPr>
                <w:rFonts w:cs="Arial"/>
              </w:rPr>
            </w:pPr>
            <w:r w:rsidRPr="000D2423">
              <w:rPr>
                <w:rFonts w:cs="Arial"/>
              </w:rPr>
              <w:t>Project end date:</w:t>
            </w:r>
          </w:p>
          <w:p w14:paraId="753FCBEC" w14:textId="77777777" w:rsidR="00B77ECF" w:rsidRPr="000D2423" w:rsidRDefault="00B77ECF" w:rsidP="00B77ECF">
            <w:pPr>
              <w:rPr>
                <w:rFonts w:cs="Arial"/>
              </w:rPr>
            </w:pPr>
          </w:p>
        </w:tc>
        <w:tc>
          <w:tcPr>
            <w:tcW w:w="4495" w:type="dxa"/>
          </w:tcPr>
          <w:p w14:paraId="2B7F0C87" w14:textId="15254057" w:rsidR="00B77ECF" w:rsidRPr="000D2423" w:rsidRDefault="00A42600" w:rsidP="005E0E28">
            <w:pP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Pr>
                <w:rFonts w:asciiTheme="majorHAnsi" w:hAnsiTheme="majorHAnsi" w:cs="Arial"/>
              </w:rPr>
              <w:t>13/03/2020</w:t>
            </w:r>
          </w:p>
        </w:tc>
      </w:tr>
    </w:tbl>
    <w:p w14:paraId="45D2DF42" w14:textId="77777777" w:rsidR="00B77ECF" w:rsidRPr="000D2423" w:rsidRDefault="00B77ECF" w:rsidP="00B62E0A">
      <w:pPr>
        <w:rPr>
          <w:rFonts w:asciiTheme="majorHAnsi" w:hAnsiTheme="majorHAnsi" w:cs="Arial"/>
        </w:rPr>
      </w:pPr>
    </w:p>
    <w:tbl>
      <w:tblPr>
        <w:tblStyle w:val="SOWTable"/>
        <w:tblW w:w="0" w:type="auto"/>
        <w:tblLook w:val="04A0" w:firstRow="1" w:lastRow="0" w:firstColumn="1" w:lastColumn="0" w:noHBand="0" w:noVBand="1"/>
      </w:tblPr>
      <w:tblGrid>
        <w:gridCol w:w="4495"/>
        <w:gridCol w:w="4495"/>
      </w:tblGrid>
      <w:tr w:rsidR="002E10CA" w:rsidRPr="000D2423" w14:paraId="322740D4" w14:textId="77777777" w:rsidTr="00184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45CBAFE2" w14:textId="77777777" w:rsidR="002E10CA" w:rsidRPr="000D2423" w:rsidRDefault="002E10CA" w:rsidP="002E10CA">
            <w:pPr>
              <w:jc w:val="center"/>
              <w:rPr>
                <w:rFonts w:cs="Arial"/>
              </w:rPr>
            </w:pPr>
            <w:r w:rsidRPr="000D2423">
              <w:rPr>
                <w:rFonts w:cs="Arial"/>
                <w:b/>
                <w:sz w:val="24"/>
                <w:szCs w:val="24"/>
              </w:rPr>
              <w:t>Student Data</w:t>
            </w:r>
          </w:p>
        </w:tc>
      </w:tr>
      <w:tr w:rsidR="00B77ECF" w:rsidRPr="000D2423" w14:paraId="515DE1A3" w14:textId="77777777" w:rsidTr="00FE5331">
        <w:tc>
          <w:tcPr>
            <w:cnfStyle w:val="001000000000" w:firstRow="0" w:lastRow="0" w:firstColumn="1" w:lastColumn="0" w:oddVBand="0" w:evenVBand="0" w:oddHBand="0" w:evenHBand="0" w:firstRowFirstColumn="0" w:firstRowLastColumn="0" w:lastRowFirstColumn="0" w:lastRowLastColumn="0"/>
            <w:tcW w:w="4495" w:type="dxa"/>
          </w:tcPr>
          <w:p w14:paraId="26EEC2AF" w14:textId="77777777" w:rsidR="00B77ECF" w:rsidRPr="000D2423" w:rsidRDefault="00B77ECF" w:rsidP="00B62E0A">
            <w:pPr>
              <w:rPr>
                <w:rFonts w:cs="Arial"/>
              </w:rPr>
            </w:pPr>
            <w:r w:rsidRPr="000D2423">
              <w:rPr>
                <w:rFonts w:cs="Arial"/>
              </w:rPr>
              <w:t>Last name, first name:</w:t>
            </w:r>
          </w:p>
          <w:p w14:paraId="30AF79DC" w14:textId="77777777" w:rsidR="00965C8E" w:rsidRPr="000D2423" w:rsidRDefault="00965C8E" w:rsidP="00B62E0A">
            <w:pPr>
              <w:rPr>
                <w:rFonts w:cs="Arial"/>
              </w:rPr>
            </w:pPr>
          </w:p>
        </w:tc>
        <w:tc>
          <w:tcPr>
            <w:tcW w:w="4495" w:type="dxa"/>
          </w:tcPr>
          <w:p w14:paraId="56E2AEEF" w14:textId="53A85A6C" w:rsidR="00B77ECF" w:rsidRPr="000D2423" w:rsidRDefault="00A42600" w:rsidP="00B62E0A">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Figueiredo Miller, Gabriel</w:t>
            </w:r>
          </w:p>
        </w:tc>
      </w:tr>
      <w:tr w:rsidR="00FE5331" w:rsidRPr="000D2423" w14:paraId="1385818F" w14:textId="77777777" w:rsidTr="00FE53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9A609C0" w14:textId="77777777" w:rsidR="00FE5331" w:rsidRPr="000D2423" w:rsidRDefault="00FE5331" w:rsidP="00B62E0A">
            <w:pPr>
              <w:rPr>
                <w:rFonts w:cs="Arial"/>
              </w:rPr>
            </w:pPr>
            <w:r w:rsidRPr="000D2423">
              <w:rPr>
                <w:rFonts w:cs="Arial"/>
              </w:rPr>
              <w:t xml:space="preserve">e-mail: </w:t>
            </w:r>
            <w:r w:rsidRPr="000D2423">
              <w:rPr>
                <w:rFonts w:cs="Arial"/>
              </w:rPr>
              <w:br/>
            </w:r>
          </w:p>
        </w:tc>
        <w:tc>
          <w:tcPr>
            <w:tcW w:w="4495" w:type="dxa"/>
          </w:tcPr>
          <w:p w14:paraId="11D0D4EF" w14:textId="75BE4CB4" w:rsidR="00FE5331" w:rsidRPr="000D2423" w:rsidRDefault="00427D86" w:rsidP="00B62E0A">
            <w:pP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hyperlink r:id="rId10" w:history="1">
              <w:r w:rsidR="00A42600" w:rsidRPr="00224170">
                <w:rPr>
                  <w:rStyle w:val="Hyperlink"/>
                  <w:rFonts w:asciiTheme="majorHAnsi" w:hAnsiTheme="majorHAnsi" w:cs="Arial"/>
                </w:rPr>
                <w:t>Gabriel.f.miller@fau.de</w:t>
              </w:r>
            </w:hyperlink>
          </w:p>
        </w:tc>
      </w:tr>
      <w:tr w:rsidR="00FE5331" w:rsidRPr="000D2423" w14:paraId="54E7DADB" w14:textId="77777777" w:rsidTr="00FE5331">
        <w:tc>
          <w:tcPr>
            <w:cnfStyle w:val="001000000000" w:firstRow="0" w:lastRow="0" w:firstColumn="1" w:lastColumn="0" w:oddVBand="0" w:evenVBand="0" w:oddHBand="0" w:evenHBand="0" w:firstRowFirstColumn="0" w:firstRowLastColumn="0" w:lastRowFirstColumn="0" w:lastRowLastColumn="0"/>
            <w:tcW w:w="4495" w:type="dxa"/>
          </w:tcPr>
          <w:p w14:paraId="03C80F4A" w14:textId="77777777" w:rsidR="00FE5331" w:rsidRPr="000D2423" w:rsidRDefault="00FE5331" w:rsidP="00B62E0A">
            <w:pPr>
              <w:rPr>
                <w:rFonts w:cs="Arial"/>
              </w:rPr>
            </w:pPr>
            <w:r w:rsidRPr="000D2423">
              <w:rPr>
                <w:rFonts w:cs="Arial"/>
              </w:rPr>
              <w:t xml:space="preserve">Matriculation/Student-No.: </w:t>
            </w:r>
            <w:r w:rsidRPr="000D2423">
              <w:rPr>
                <w:rFonts w:cs="Arial"/>
              </w:rPr>
              <w:br/>
            </w:r>
          </w:p>
        </w:tc>
        <w:tc>
          <w:tcPr>
            <w:tcW w:w="4495" w:type="dxa"/>
          </w:tcPr>
          <w:p w14:paraId="2CFF302C" w14:textId="53CEF49C" w:rsidR="00FE5331" w:rsidRPr="000D2423" w:rsidRDefault="00A42600" w:rsidP="00B62E0A">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22589864</w:t>
            </w:r>
          </w:p>
        </w:tc>
      </w:tr>
    </w:tbl>
    <w:p w14:paraId="5DC3D95A" w14:textId="77777777" w:rsidR="00B62E0A" w:rsidRPr="000D2423" w:rsidRDefault="00B62E0A" w:rsidP="00B62E0A">
      <w:pPr>
        <w:spacing w:line="240" w:lineRule="auto"/>
        <w:rPr>
          <w:rFonts w:asciiTheme="majorHAnsi" w:hAnsiTheme="majorHAnsi" w:cs="Arial"/>
        </w:rPr>
      </w:pPr>
    </w:p>
    <w:tbl>
      <w:tblPr>
        <w:tblStyle w:val="SOWTable"/>
        <w:tblW w:w="9199" w:type="dxa"/>
        <w:tblLook w:val="04A0" w:firstRow="1" w:lastRow="0" w:firstColumn="1" w:lastColumn="0" w:noHBand="0" w:noVBand="1"/>
      </w:tblPr>
      <w:tblGrid>
        <w:gridCol w:w="4599"/>
        <w:gridCol w:w="4600"/>
      </w:tblGrid>
      <w:tr w:rsidR="002E10CA" w:rsidRPr="000D2423" w14:paraId="795159DC" w14:textId="77777777" w:rsidTr="00752640">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99" w:type="dxa"/>
            <w:gridSpan w:val="2"/>
          </w:tcPr>
          <w:p w14:paraId="3D762AB6" w14:textId="77777777" w:rsidR="002E10CA" w:rsidRPr="000D2423" w:rsidRDefault="002E10CA" w:rsidP="002E10CA">
            <w:pPr>
              <w:jc w:val="center"/>
              <w:rPr>
                <w:rFonts w:cs="Arial"/>
              </w:rPr>
            </w:pPr>
            <w:r w:rsidRPr="000D2423">
              <w:rPr>
                <w:rFonts w:cs="Arial"/>
                <w:b/>
                <w:sz w:val="24"/>
                <w:szCs w:val="24"/>
              </w:rPr>
              <w:t>Involved Professors</w:t>
            </w:r>
          </w:p>
        </w:tc>
      </w:tr>
      <w:tr w:rsidR="00B77ECF" w:rsidRPr="000D2423" w14:paraId="2C00D2A6" w14:textId="77777777" w:rsidTr="00752640">
        <w:trPr>
          <w:trHeight w:val="501"/>
        </w:trPr>
        <w:tc>
          <w:tcPr>
            <w:cnfStyle w:val="001000000000" w:firstRow="0" w:lastRow="0" w:firstColumn="1" w:lastColumn="0" w:oddVBand="0" w:evenVBand="0" w:oddHBand="0" w:evenHBand="0" w:firstRowFirstColumn="0" w:firstRowLastColumn="0" w:lastRowFirstColumn="0" w:lastRowLastColumn="0"/>
            <w:tcW w:w="4599" w:type="dxa"/>
          </w:tcPr>
          <w:p w14:paraId="40F153A5" w14:textId="77777777" w:rsidR="00B77ECF" w:rsidRPr="000D2423" w:rsidRDefault="00020D25" w:rsidP="00B77ECF">
            <w:pPr>
              <w:rPr>
                <w:rFonts w:cs="Arial"/>
              </w:rPr>
            </w:pPr>
            <w:r>
              <w:rPr>
                <w:rFonts w:cs="Arial"/>
              </w:rPr>
              <w:t>Mentor:</w:t>
            </w:r>
            <w:r w:rsidR="00B77ECF" w:rsidRPr="000D2423">
              <w:rPr>
                <w:rFonts w:cs="Arial"/>
              </w:rPr>
              <w:t xml:space="preserve"> </w:t>
            </w:r>
          </w:p>
          <w:p w14:paraId="0522AB33" w14:textId="77777777" w:rsidR="00B77ECF" w:rsidRPr="000D2423" w:rsidRDefault="00B77ECF" w:rsidP="00B62E0A">
            <w:pPr>
              <w:rPr>
                <w:rFonts w:cs="Arial"/>
              </w:rPr>
            </w:pPr>
          </w:p>
        </w:tc>
        <w:tc>
          <w:tcPr>
            <w:tcW w:w="4599" w:type="dxa"/>
          </w:tcPr>
          <w:p w14:paraId="1E0E773B" w14:textId="37E40DEA" w:rsidR="00B77ECF" w:rsidRPr="000D2423" w:rsidRDefault="00A42600" w:rsidP="00B62E0A">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Prof. Walter Kellermann</w:t>
            </w:r>
          </w:p>
        </w:tc>
      </w:tr>
      <w:tr w:rsidR="000B61F6" w:rsidRPr="000D2423" w14:paraId="4D05A5A6" w14:textId="77777777" w:rsidTr="00752640">
        <w:trPr>
          <w:cnfStyle w:val="000000010000" w:firstRow="0" w:lastRow="0" w:firstColumn="0" w:lastColumn="0" w:oddVBand="0" w:evenVBand="0" w:oddHBand="0" w:evenHBand="1"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599" w:type="dxa"/>
          </w:tcPr>
          <w:p w14:paraId="369DF755" w14:textId="77777777" w:rsidR="000B61F6" w:rsidRDefault="000B61F6" w:rsidP="00B77ECF">
            <w:pPr>
              <w:rPr>
                <w:rFonts w:cs="Arial"/>
              </w:rPr>
            </w:pPr>
            <w:r>
              <w:rPr>
                <w:rFonts w:cs="Arial"/>
              </w:rPr>
              <w:t>SIGNATURE MENTOR</w:t>
            </w:r>
          </w:p>
          <w:p w14:paraId="6526473A" w14:textId="77777777" w:rsidR="000B61F6" w:rsidRDefault="000B61F6" w:rsidP="00B77ECF">
            <w:pPr>
              <w:rPr>
                <w:rFonts w:cs="Arial"/>
              </w:rPr>
            </w:pPr>
          </w:p>
        </w:tc>
        <w:tc>
          <w:tcPr>
            <w:tcW w:w="4599" w:type="dxa"/>
          </w:tcPr>
          <w:p w14:paraId="088763A0" w14:textId="77777777" w:rsidR="000B61F6" w:rsidRPr="000D2423" w:rsidRDefault="000B61F6" w:rsidP="00B62E0A">
            <w:pP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p>
        </w:tc>
      </w:tr>
      <w:tr w:rsidR="00B77ECF" w:rsidRPr="000D2423" w14:paraId="50FC2585" w14:textId="77777777" w:rsidTr="00752640">
        <w:trPr>
          <w:trHeight w:val="440"/>
        </w:trPr>
        <w:tc>
          <w:tcPr>
            <w:cnfStyle w:val="001000000000" w:firstRow="0" w:lastRow="0" w:firstColumn="1" w:lastColumn="0" w:oddVBand="0" w:evenVBand="0" w:oddHBand="0" w:evenHBand="0" w:firstRowFirstColumn="0" w:firstRowLastColumn="0" w:lastRowFirstColumn="0" w:lastRowLastColumn="0"/>
            <w:tcW w:w="4599" w:type="dxa"/>
          </w:tcPr>
          <w:p w14:paraId="6CB0B7CE" w14:textId="77777777" w:rsidR="00B77ECF" w:rsidRPr="000D2423" w:rsidRDefault="00020D25" w:rsidP="00020D25">
            <w:pPr>
              <w:rPr>
                <w:rFonts w:cs="Arial"/>
              </w:rPr>
            </w:pPr>
            <w:r>
              <w:rPr>
                <w:rFonts w:cs="Arial"/>
              </w:rPr>
              <w:t>Supervising professor:</w:t>
            </w:r>
            <w:r w:rsidR="00B77ECF" w:rsidRPr="000D2423">
              <w:rPr>
                <w:rFonts w:cs="Arial"/>
              </w:rPr>
              <w:br/>
            </w:r>
          </w:p>
        </w:tc>
        <w:tc>
          <w:tcPr>
            <w:tcW w:w="4599" w:type="dxa"/>
          </w:tcPr>
          <w:p w14:paraId="52884642" w14:textId="5C7CE774" w:rsidR="00B77ECF" w:rsidRPr="000D2423" w:rsidRDefault="00752640" w:rsidP="00B62E0A">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 xml:space="preserve">Prof. </w:t>
            </w:r>
            <w:r w:rsidR="00A42600">
              <w:rPr>
                <w:rFonts w:asciiTheme="majorHAnsi" w:hAnsiTheme="majorHAnsi" w:cs="Arial"/>
              </w:rPr>
              <w:t>Sharon Gannot</w:t>
            </w:r>
          </w:p>
        </w:tc>
      </w:tr>
      <w:tr w:rsidR="000B61F6" w:rsidRPr="000D2423" w14:paraId="01B16035" w14:textId="77777777" w:rsidTr="00752640">
        <w:trPr>
          <w:cnfStyle w:val="000000010000" w:firstRow="0" w:lastRow="0" w:firstColumn="0" w:lastColumn="0" w:oddVBand="0" w:evenVBand="0" w:oddHBand="0" w:evenHBand="1"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99" w:type="dxa"/>
          </w:tcPr>
          <w:p w14:paraId="74384D75" w14:textId="77777777" w:rsidR="000B61F6" w:rsidRPr="00F7499F" w:rsidRDefault="000B61F6" w:rsidP="00020D25">
            <w:pPr>
              <w:rPr>
                <w:rFonts w:cs="Arial"/>
              </w:rPr>
            </w:pPr>
            <w:r w:rsidRPr="00F7499F">
              <w:rPr>
                <w:rFonts w:cs="Arial"/>
              </w:rPr>
              <w:t>SIGNATURE SUPERVISING PROFESSOR</w:t>
            </w:r>
          </w:p>
          <w:p w14:paraId="2F008228" w14:textId="77777777" w:rsidR="000B61F6" w:rsidRPr="00CB3AA2" w:rsidRDefault="000B61F6" w:rsidP="00020D25">
            <w:pPr>
              <w:rPr>
                <w:rFonts w:cs="Arial"/>
                <w:highlight w:val="yellow"/>
              </w:rPr>
            </w:pPr>
          </w:p>
        </w:tc>
        <w:tc>
          <w:tcPr>
            <w:tcW w:w="4599" w:type="dxa"/>
          </w:tcPr>
          <w:p w14:paraId="418E0DBA" w14:textId="445D2D25" w:rsidR="000B61F6" w:rsidRPr="000D2423" w:rsidRDefault="00F7499F" w:rsidP="00B62E0A">
            <w:pP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C9001C">
              <w:rPr>
                <w:rFonts w:asciiTheme="majorHAnsi" w:hAnsiTheme="majorHAnsi" w:cs="Arial"/>
                <w:noProof/>
                <w:sz w:val="16"/>
              </w:rPr>
              <w:drawing>
                <wp:inline distT="0" distB="0" distL="0" distR="0" wp14:anchorId="4599BD62" wp14:editId="36032362">
                  <wp:extent cx="1130300" cy="4718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on_Signature.jpg"/>
                          <pic:cNvPicPr/>
                        </pic:nvPicPr>
                        <pic:blipFill>
                          <a:blip r:embed="rId11">
                            <a:extLst>
                              <a:ext uri="{28A0092B-C50C-407E-A947-70E740481C1C}">
                                <a14:useLocalDpi xmlns:a14="http://schemas.microsoft.com/office/drawing/2010/main" val="0"/>
                              </a:ext>
                            </a:extLst>
                          </a:blip>
                          <a:stretch>
                            <a:fillRect/>
                          </a:stretch>
                        </pic:blipFill>
                        <pic:spPr>
                          <a:xfrm>
                            <a:off x="0" y="0"/>
                            <a:ext cx="1157573" cy="483223"/>
                          </a:xfrm>
                          <a:prstGeom prst="rect">
                            <a:avLst/>
                          </a:prstGeom>
                        </pic:spPr>
                      </pic:pic>
                    </a:graphicData>
                  </a:graphic>
                </wp:inline>
              </w:drawing>
            </w:r>
          </w:p>
        </w:tc>
      </w:tr>
      <w:tr w:rsidR="00B77ECF" w:rsidRPr="000D2423" w14:paraId="79A0A309" w14:textId="77777777" w:rsidTr="00752640">
        <w:trPr>
          <w:trHeight w:val="492"/>
        </w:trPr>
        <w:tc>
          <w:tcPr>
            <w:cnfStyle w:val="001000000000" w:firstRow="0" w:lastRow="0" w:firstColumn="1" w:lastColumn="0" w:oddVBand="0" w:evenVBand="0" w:oddHBand="0" w:evenHBand="0" w:firstRowFirstColumn="0" w:firstRowLastColumn="0" w:lastRowFirstColumn="0" w:lastRowLastColumn="0"/>
            <w:tcW w:w="4599" w:type="dxa"/>
          </w:tcPr>
          <w:p w14:paraId="0CC4773F" w14:textId="77777777" w:rsidR="00B77ECF" w:rsidRPr="000D2423" w:rsidRDefault="00020D25" w:rsidP="00B77ECF">
            <w:pPr>
              <w:rPr>
                <w:rStyle w:val="Hyperlink"/>
                <w:rFonts w:cs="Arial"/>
              </w:rPr>
            </w:pPr>
            <w:r>
              <w:rPr>
                <w:rFonts w:cs="Arial"/>
              </w:rPr>
              <w:t>Additional supervisor:</w:t>
            </w:r>
          </w:p>
          <w:p w14:paraId="681F62E2" w14:textId="77777777" w:rsidR="00B77ECF" w:rsidRPr="000D2423" w:rsidRDefault="00B77ECF" w:rsidP="00B62E0A">
            <w:pPr>
              <w:rPr>
                <w:rFonts w:cs="Arial"/>
              </w:rPr>
            </w:pPr>
          </w:p>
        </w:tc>
        <w:tc>
          <w:tcPr>
            <w:tcW w:w="4599" w:type="dxa"/>
          </w:tcPr>
          <w:p w14:paraId="17217560" w14:textId="77777777" w:rsidR="00B77ECF" w:rsidRPr="000D2423" w:rsidRDefault="00B77ECF" w:rsidP="00B62E0A">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p>
        </w:tc>
      </w:tr>
      <w:tr w:rsidR="00020D25" w:rsidRPr="000D2423" w14:paraId="78252684" w14:textId="77777777" w:rsidTr="00752640">
        <w:trPr>
          <w:cnfStyle w:val="000000010000" w:firstRow="0" w:lastRow="0" w:firstColumn="0" w:lastColumn="0" w:oddVBand="0" w:evenVBand="0" w:oddHBand="0" w:evenHBand="1"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599" w:type="dxa"/>
          </w:tcPr>
          <w:p w14:paraId="229B9532" w14:textId="77777777" w:rsidR="00020D25" w:rsidRDefault="00020D25" w:rsidP="00B77ECF">
            <w:pPr>
              <w:rPr>
                <w:rFonts w:cs="Arial"/>
              </w:rPr>
            </w:pPr>
            <w:r>
              <w:rPr>
                <w:rFonts w:cs="Arial"/>
              </w:rPr>
              <w:t>Professor(s) teaching included lecture(s):</w:t>
            </w:r>
          </w:p>
          <w:p w14:paraId="45B75BA2" w14:textId="77777777" w:rsidR="00020D25" w:rsidRPr="000D2423" w:rsidRDefault="00020D25" w:rsidP="00B77ECF">
            <w:pPr>
              <w:rPr>
                <w:rFonts w:cs="Arial"/>
              </w:rPr>
            </w:pPr>
          </w:p>
        </w:tc>
        <w:tc>
          <w:tcPr>
            <w:tcW w:w="4599" w:type="dxa"/>
          </w:tcPr>
          <w:p w14:paraId="26431FBC" w14:textId="0A28EE08" w:rsidR="00244F79" w:rsidRPr="000D2423" w:rsidRDefault="00520162" w:rsidP="00B62E0A">
            <w:pP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Pr>
                <w:rFonts w:asciiTheme="majorHAnsi" w:hAnsiTheme="majorHAnsi" w:cs="Arial"/>
              </w:rPr>
              <w:t xml:space="preserve">Professors Elmar </w:t>
            </w:r>
            <w:proofErr w:type="spellStart"/>
            <w:r w:rsidRPr="00D029D5">
              <w:rPr>
                <w:rFonts w:asciiTheme="majorHAnsi" w:hAnsiTheme="majorHAnsi" w:cs="Arial"/>
              </w:rPr>
              <w:t>Nöth</w:t>
            </w:r>
            <w:proofErr w:type="spellEnd"/>
            <w:r>
              <w:rPr>
                <w:rFonts w:asciiTheme="majorHAnsi" w:hAnsiTheme="majorHAnsi" w:cs="Arial"/>
              </w:rPr>
              <w:t>, Andreas Maier, Christian Riess</w:t>
            </w:r>
          </w:p>
        </w:tc>
      </w:tr>
    </w:tbl>
    <w:p w14:paraId="6F23B6DE" w14:textId="77777777" w:rsidR="009A2EEA" w:rsidRDefault="007A137D" w:rsidP="00B62E0A">
      <w:pPr>
        <w:pStyle w:val="Heading1"/>
      </w:pPr>
      <w:r w:rsidRPr="007A137D">
        <w:rPr>
          <w:rFonts w:asciiTheme="minorHAnsi" w:hAnsiTheme="minorHAnsi"/>
          <w:noProof/>
          <w:sz w:val="20"/>
          <w:lang w:eastAsia="en-US"/>
        </w:rPr>
        <w:lastRenderedPageBreak/>
        <mc:AlternateContent>
          <mc:Choice Requires="wps">
            <w:drawing>
              <wp:anchor distT="0" distB="0" distL="114300" distR="114300" simplePos="0" relativeHeight="251665408" behindDoc="1" locked="0" layoutInCell="1" allowOverlap="1" wp14:anchorId="08473CC6" wp14:editId="2FF33B11">
                <wp:simplePos x="0" y="0"/>
                <wp:positionH relativeFrom="leftMargin">
                  <wp:posOffset>488315</wp:posOffset>
                </wp:positionH>
                <wp:positionV relativeFrom="margin">
                  <wp:posOffset>-119380</wp:posOffset>
                </wp:positionV>
                <wp:extent cx="1005840" cy="5733288"/>
                <wp:effectExtent l="0" t="0" r="0" b="0"/>
                <wp:wrapNone/>
                <wp:docPr id="8" name="Text Box 8"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txbx>
                        <w:txbxContent>
                          <w:p w14:paraId="7A52C9A7" w14:textId="77777777" w:rsidR="007A137D" w:rsidRDefault="00B62E0A" w:rsidP="007A137D">
                            <w:pPr>
                              <w:pStyle w:val="Title"/>
                            </w:pPr>
                            <w:r>
                              <w:t>Project Description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 w14:anchorId="08473CC6" id="Text Box 8" o:spid="_x0000_s1027" type="#_x0000_t202" alt="Document title" style="position:absolute;margin-left:38.45pt;margin-top:-9.4pt;width:79.2pt;height:451.45pt;z-index:-251651072;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" filled="f" stroked="f" strokeweight=".5pt">
                <v:textbox style="layout-flow:vertical;mso-layout-flow-alt:bottom-to-top;mso-fit-shape-to-text:t" inset="0,14.4pt,18pt">
                  <w:txbxContent>
                    <w:p w14:paraId="7A52C9A7" w14:textId="77777777" w:rsidR="007A137D" w:rsidRDefault="00B62E0A" w:rsidP="007A137D">
                      <w:pPr>
                        <w:pStyle w:val="Title"/>
                      </w:pPr>
                      <w:r>
                        <w:t>Project Description</w:t>
                      </w:r>
                    </w:p>
                  </w:txbxContent>
                </v:textbox>
                <w10:wrap anchorx="margin" anchory="margin"/>
              </v:shape>
            </w:pict>
          </mc:Fallback>
        </mc:AlternateContent>
      </w:r>
      <w:r w:rsidR="00973672">
        <w:br/>
      </w:r>
      <w:r w:rsidR="009A2EEA">
        <w:t>Desc</w:t>
      </w:r>
      <w:r w:rsidR="0066290C">
        <w:t>ription</w:t>
      </w:r>
      <w:r w:rsidR="00B62E0A">
        <w:t xml:space="preserve"> </w:t>
      </w:r>
      <w:proofErr w:type="gramStart"/>
      <w:r w:rsidR="00B62E0A">
        <w:t xml:space="preserve">of </w:t>
      </w:r>
      <w:r w:rsidR="0066290C">
        <w:t xml:space="preserve"> □</w:t>
      </w:r>
      <w:proofErr w:type="gramEnd"/>
      <w:r w:rsidR="0066290C">
        <w:t xml:space="preserve"> Minor Project </w:t>
      </w:r>
      <w:r w:rsidR="00B62E0A">
        <w:t xml:space="preserve"> </w:t>
      </w:r>
      <w:r w:rsidR="0066290C">
        <w:t xml:space="preserve">□ </w:t>
      </w:r>
      <w:r w:rsidR="00B62E0A">
        <w:t>Major Project</w:t>
      </w:r>
    </w:p>
    <w:p w14:paraId="482B439B" w14:textId="77777777" w:rsidR="00DD55B8" w:rsidRPr="000670AC" w:rsidRDefault="00DD55B8" w:rsidP="00DD55B8">
      <w:pPr>
        <w:autoSpaceDE w:val="0"/>
        <w:autoSpaceDN w:val="0"/>
        <w:adjustRightInd w:val="0"/>
        <w:jc w:val="both"/>
        <w:rPr>
          <w:sz w:val="22"/>
          <w:szCs w:val="22"/>
          <w:lang w:val="en-GB"/>
        </w:rPr>
      </w:pPr>
      <w:r w:rsidRPr="000670AC">
        <w:rPr>
          <w:sz w:val="22"/>
          <w:szCs w:val="22"/>
          <w:lang w:val="en-GB"/>
        </w:rPr>
        <w:t>(</w:t>
      </w:r>
      <w:r>
        <w:rPr>
          <w:sz w:val="22"/>
          <w:szCs w:val="22"/>
          <w:lang w:val="en-GB"/>
        </w:rPr>
        <w:t>Please i</w:t>
      </w:r>
      <w:r w:rsidRPr="000670AC">
        <w:rPr>
          <w:sz w:val="22"/>
          <w:szCs w:val="22"/>
          <w:lang w:val="en-GB"/>
        </w:rPr>
        <w:t>nsert</w:t>
      </w:r>
      <w:r>
        <w:rPr>
          <w:sz w:val="22"/>
          <w:szCs w:val="22"/>
          <w:lang w:val="en-GB"/>
        </w:rPr>
        <w:t xml:space="preserve"> your</w:t>
      </w:r>
      <w:r w:rsidRPr="000670AC">
        <w:rPr>
          <w:sz w:val="22"/>
          <w:szCs w:val="22"/>
          <w:lang w:val="en-GB"/>
        </w:rPr>
        <w:t xml:space="preserve"> </w:t>
      </w:r>
      <w:r>
        <w:rPr>
          <w:sz w:val="22"/>
          <w:szCs w:val="22"/>
          <w:lang w:val="en-GB"/>
        </w:rPr>
        <w:t xml:space="preserve">description </w:t>
      </w:r>
      <w:r w:rsidRPr="000670AC">
        <w:rPr>
          <w:sz w:val="22"/>
          <w:szCs w:val="22"/>
          <w:lang w:val="en-GB"/>
        </w:rPr>
        <w:t xml:space="preserve">text </w:t>
      </w:r>
      <w:r>
        <w:rPr>
          <w:sz w:val="22"/>
          <w:szCs w:val="22"/>
          <w:lang w:val="en-GB"/>
        </w:rPr>
        <w:t>here or attach a description</w:t>
      </w:r>
      <w:r w:rsidRPr="000670AC">
        <w:rPr>
          <w:sz w:val="22"/>
          <w:szCs w:val="22"/>
          <w:lang w:val="en-GB"/>
        </w:rPr>
        <w:t xml:space="preserve"> </w:t>
      </w:r>
      <w:r>
        <w:rPr>
          <w:sz w:val="22"/>
          <w:szCs w:val="22"/>
          <w:lang w:val="en-GB"/>
        </w:rPr>
        <w:t xml:space="preserve">if you have a printout in another design already. </w:t>
      </w:r>
      <w:r w:rsidR="00A47535">
        <w:rPr>
          <w:sz w:val="22"/>
          <w:szCs w:val="22"/>
          <w:lang w:val="en-GB"/>
        </w:rPr>
        <w:t>The summary</w:t>
      </w:r>
      <w:r>
        <w:rPr>
          <w:sz w:val="22"/>
          <w:szCs w:val="22"/>
          <w:lang w:val="en-GB"/>
        </w:rPr>
        <w:t xml:space="preserve"> should span about half a page of continuous text</w:t>
      </w:r>
      <w:r w:rsidR="00F21A89">
        <w:rPr>
          <w:sz w:val="22"/>
          <w:szCs w:val="22"/>
          <w:lang w:val="en-GB"/>
        </w:rPr>
        <w:t xml:space="preserve"> with at least 200 words</w:t>
      </w:r>
      <w:r>
        <w:rPr>
          <w:sz w:val="22"/>
          <w:szCs w:val="22"/>
          <w:lang w:val="en-GB"/>
        </w:rPr>
        <w:t>.</w:t>
      </w:r>
      <w:r w:rsidRPr="000670AC">
        <w:rPr>
          <w:sz w:val="22"/>
          <w:szCs w:val="22"/>
          <w:lang w:val="en-GB"/>
        </w:rPr>
        <w:t>)</w:t>
      </w:r>
    </w:p>
    <w:p w14:paraId="3ECD6CF2" w14:textId="77777777" w:rsidR="00766602" w:rsidRDefault="00766602" w:rsidP="00766602">
      <w:pPr>
        <w:pStyle w:val="Name"/>
      </w:pPr>
      <w:r>
        <w:t>Topic</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20"/>
        <w:gridCol w:w="9005"/>
      </w:tblGrid>
      <w:tr w:rsidR="00766602" w:rsidRPr="00695DAF" w14:paraId="735F8835" w14:textId="77777777" w:rsidTr="00000268">
        <w:tc>
          <w:tcPr>
            <w:cnfStyle w:val="001000000000" w:firstRow="0" w:lastRow="0" w:firstColumn="1" w:lastColumn="0" w:oddVBand="0" w:evenVBand="0" w:oddHBand="0" w:evenHBand="0" w:firstRowFirstColumn="0" w:firstRowLastColumn="0" w:lastRowFirstColumn="0" w:lastRowLastColumn="0"/>
            <w:tcW w:w="11" w:type="pct"/>
            <w:shd w:val="clear" w:color="auto" w:fill="E4E3E2" w:themeFill="background2"/>
            <w:vAlign w:val="center"/>
          </w:tcPr>
          <w:p w14:paraId="69D95F5F" w14:textId="77777777" w:rsidR="00766602" w:rsidRPr="00695DAF" w:rsidRDefault="00766602" w:rsidP="00000268">
            <w:pPr>
              <w:pStyle w:val="NoSpacing"/>
              <w:rPr>
                <w:sz w:val="20"/>
                <w:szCs w:val="20"/>
              </w:rPr>
            </w:pPr>
          </w:p>
        </w:tc>
        <w:tc>
          <w:tcPr>
            <w:tcW w:w="4989" w:type="pct"/>
            <w:shd w:val="clear" w:color="auto" w:fill="E4E3E2" w:themeFill="background2"/>
            <w:vAlign w:val="center"/>
          </w:tcPr>
          <w:p w14:paraId="532CA916" w14:textId="526A7850" w:rsidR="00766602" w:rsidRPr="00695DAF" w:rsidRDefault="00A42600" w:rsidP="00000268">
            <w:pPr>
              <w:pStyle w:val="Tip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Sensor Localization Using Manifold Learning Techniques</w:t>
            </w:r>
          </w:p>
        </w:tc>
      </w:tr>
    </w:tbl>
    <w:p w14:paraId="32F94394" w14:textId="77777777" w:rsidR="00766602" w:rsidRPr="00766602" w:rsidRDefault="00766602" w:rsidP="009A2EEA">
      <w:pPr>
        <w:pStyle w:val="Name"/>
        <w:rPr>
          <w:sz w:val="20"/>
          <w:szCs w:val="20"/>
        </w:rPr>
      </w:pPr>
    </w:p>
    <w:p w14:paraId="1FA25504" w14:textId="77777777" w:rsidR="009A2EEA" w:rsidRDefault="00B62E0A" w:rsidP="009A2EEA">
      <w:pPr>
        <w:pStyle w:val="Name"/>
      </w:pPr>
      <w:r>
        <w:t>Summary</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20"/>
        <w:gridCol w:w="9005"/>
      </w:tblGrid>
      <w:tr w:rsidR="000D4C53" w:rsidRPr="00695DAF" w14:paraId="261D4EF7" w14:textId="77777777" w:rsidTr="00DC2F97">
        <w:tc>
          <w:tcPr>
            <w:cnfStyle w:val="001000000000" w:firstRow="0" w:lastRow="0" w:firstColumn="1" w:lastColumn="0" w:oddVBand="0" w:evenVBand="0" w:oddHBand="0" w:evenHBand="0" w:firstRowFirstColumn="0" w:firstRowLastColumn="0" w:lastRowFirstColumn="0" w:lastRowLastColumn="0"/>
            <w:tcW w:w="11" w:type="pct"/>
            <w:shd w:val="clear" w:color="auto" w:fill="E4E3E2" w:themeFill="background2"/>
            <w:vAlign w:val="center"/>
          </w:tcPr>
          <w:p w14:paraId="31A44289" w14:textId="77777777" w:rsidR="000D4C53" w:rsidRPr="00695DAF" w:rsidRDefault="000D4C53" w:rsidP="00DC2F97">
            <w:pPr>
              <w:pStyle w:val="NoSpacing"/>
              <w:rPr>
                <w:sz w:val="20"/>
                <w:szCs w:val="20"/>
              </w:rPr>
            </w:pPr>
          </w:p>
        </w:tc>
        <w:tc>
          <w:tcPr>
            <w:tcW w:w="4989" w:type="pct"/>
            <w:shd w:val="clear" w:color="auto" w:fill="E4E3E2" w:themeFill="background2"/>
            <w:vAlign w:val="center"/>
          </w:tcPr>
          <w:p w14:paraId="57B30810" w14:textId="3A118B45" w:rsidR="00A42600" w:rsidRDefault="00A42600" w:rsidP="00DC2F97">
            <w:pPr>
              <w:pStyle w:val="TipText"/>
              <w:cnfStyle w:val="000000000000" w:firstRow="0" w:lastRow="0" w:firstColumn="0" w:lastColumn="0" w:oddVBand="0" w:evenVBand="0" w:oddHBand="0" w:evenHBand="0" w:firstRowFirstColumn="0" w:firstRowLastColumn="0" w:lastRowFirstColumn="0" w:lastRowLastColumn="0"/>
            </w:pPr>
            <w:r>
              <w:t xml:space="preserve">Scenario: We assume that we have a manifold learning scenario, where a set of distributed arrays, i.e., an acoustic sensor network observes a single acoustic source. By using a set of labeled and unlabeled high-dimensional feature vectors which are dependent on the source position, we have trained regression functions which yield estimates of the source coordinates. Such a scenario may occur, e.g., in a smart home scenario. Now, one of the arrays is displaced </w:t>
            </w:r>
            <w:proofErr w:type="spellStart"/>
            <w:r>
              <w:t>w.r.t.</w:t>
            </w:r>
            <w:proofErr w:type="spellEnd"/>
            <w:r>
              <w:t xml:space="preserve"> its initial position, e.g., due to rearrangement by the inhabitant of the smart home. We do neither assume any information about the identity of the displaced node nor the distance the node is displace by. Problem description: The problem to be solved is the detection of the displaced node (here already some results are available from Sharon </w:t>
            </w:r>
            <w:proofErr w:type="spellStart"/>
            <w:r>
              <w:t>Gannot’s</w:t>
            </w:r>
            <w:proofErr w:type="spellEnd"/>
            <w:r>
              <w:t xml:space="preserve"> group), the investigation of the effects of the displacement on the regression function and the re-adaptation of the regression function corresponding to the displaced node. </w:t>
            </w:r>
          </w:p>
          <w:p w14:paraId="16089B8F" w14:textId="37FDEFBD" w:rsidR="00A42600" w:rsidRDefault="00A42600" w:rsidP="00DC2F97">
            <w:pPr>
              <w:pStyle w:val="TipText"/>
              <w:cnfStyle w:val="000000000000" w:firstRow="0" w:lastRow="0" w:firstColumn="0" w:lastColumn="0" w:oddVBand="0" w:evenVBand="0" w:oddHBand="0" w:evenHBand="0" w:firstRowFirstColumn="0" w:firstRowLastColumn="0" w:lastRowFirstColumn="0" w:lastRowLastColumn="0"/>
            </w:pPr>
            <w:r>
              <w:t xml:space="preserve">Work plan: 1. Investigation of methods for the detection of the displaced node, e.g., cross-validation. 2. Investigation of the effect of varying node positions on the regression function. The eigen-analysis of the kernel matrices corresponding to the regression functions associated with different training points may serve as a starting point for this analysis. 3. Investigation of methods for the adaption of the regression function of the displaced node, e.g., Gaussian process online learning including forgetting mechanisms. </w:t>
            </w:r>
          </w:p>
          <w:p w14:paraId="4FB3219C" w14:textId="4E189648" w:rsidR="00695DAF" w:rsidRPr="00695DAF" w:rsidRDefault="00A42600"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r>
              <w:t>Skills to be acquired: • Overview over manifold learning techniques with a special focus on the design of kernels for Gaussian process regression. • Insights into mathematical methods for data analysis, e.g., (Kernel-)PCA. • Development of simulation software and handling of measurement hardware.</w:t>
            </w:r>
          </w:p>
        </w:tc>
      </w:tr>
    </w:tbl>
    <w:p w14:paraId="4D6B25C8" w14:textId="77777777" w:rsidR="000D4C53" w:rsidRPr="00695DAF" w:rsidRDefault="000D4C53" w:rsidP="009A2EEA">
      <w:pPr>
        <w:pStyle w:val="Name"/>
        <w:rPr>
          <w:sz w:val="20"/>
          <w:szCs w:val="20"/>
        </w:rPr>
      </w:pPr>
    </w:p>
    <w:p w14:paraId="22955182" w14:textId="77777777" w:rsidR="009A2EEA" w:rsidRDefault="00B62E0A" w:rsidP="009A2EEA">
      <w:pPr>
        <w:pStyle w:val="Name"/>
      </w:pPr>
      <w:r>
        <w:t>Literature</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20"/>
        <w:gridCol w:w="9005"/>
      </w:tblGrid>
      <w:tr w:rsidR="000D4C53" w:rsidRPr="00695DAF" w14:paraId="01219516" w14:textId="77777777" w:rsidTr="00DC2F97">
        <w:tc>
          <w:tcPr>
            <w:cnfStyle w:val="001000000000" w:firstRow="0" w:lastRow="0" w:firstColumn="1" w:lastColumn="0" w:oddVBand="0" w:evenVBand="0" w:oddHBand="0" w:evenHBand="0" w:firstRowFirstColumn="0" w:firstRowLastColumn="0" w:lastRowFirstColumn="0" w:lastRowLastColumn="0"/>
            <w:tcW w:w="11" w:type="pct"/>
            <w:shd w:val="clear" w:color="auto" w:fill="E4E3E2" w:themeFill="background2"/>
            <w:vAlign w:val="center"/>
          </w:tcPr>
          <w:p w14:paraId="5564B8A0" w14:textId="77777777" w:rsidR="000D4C53" w:rsidRPr="00695DAF" w:rsidRDefault="000D4C53" w:rsidP="00DC2F97">
            <w:pPr>
              <w:pStyle w:val="NoSpacing"/>
              <w:rPr>
                <w:sz w:val="20"/>
                <w:szCs w:val="20"/>
              </w:rPr>
            </w:pPr>
          </w:p>
        </w:tc>
        <w:tc>
          <w:tcPr>
            <w:tcW w:w="4989" w:type="pct"/>
            <w:shd w:val="clear" w:color="auto" w:fill="E4E3E2" w:themeFill="background2"/>
            <w:vAlign w:val="center"/>
          </w:tcPr>
          <w:p w14:paraId="140BA825" w14:textId="1B49A474" w:rsidR="00695DAF" w:rsidRDefault="00A42600" w:rsidP="00DC2F97">
            <w:pPr>
              <w:pStyle w:val="TipText"/>
              <w:cnfStyle w:val="000000000000" w:firstRow="0" w:lastRow="0" w:firstColumn="0" w:lastColumn="0" w:oddVBand="0" w:evenVBand="0" w:oddHBand="0" w:evenHBand="0" w:firstRowFirstColumn="0" w:firstRowLastColumn="0" w:lastRowFirstColumn="0" w:lastRowLastColumn="0"/>
            </w:pPr>
            <w:proofErr w:type="spellStart"/>
            <w:r>
              <w:t>Bracha</w:t>
            </w:r>
            <w:proofErr w:type="spellEnd"/>
            <w:r>
              <w:t xml:space="preserve"> Laufer-</w:t>
            </w:r>
            <w:proofErr w:type="spellStart"/>
            <w:r>
              <w:t>Goldshtein</w:t>
            </w:r>
            <w:proofErr w:type="spellEnd"/>
            <w:r>
              <w:t xml:space="preserve">, Ronen </w:t>
            </w:r>
            <w:proofErr w:type="spellStart"/>
            <w:r>
              <w:t>Talmon</w:t>
            </w:r>
            <w:proofErr w:type="spellEnd"/>
            <w:r>
              <w:t xml:space="preserve">, Sharon Gannot, “Semi-Supervised Source Localization on Multiple Manifolds </w:t>
            </w:r>
            <w:proofErr w:type="gramStart"/>
            <w:r>
              <w:t>With</w:t>
            </w:r>
            <w:proofErr w:type="gramEnd"/>
            <w:r>
              <w:t xml:space="preserve"> Distributed Microphones”.</w:t>
            </w:r>
          </w:p>
          <w:p w14:paraId="7336B899" w14:textId="5943ABF3" w:rsidR="00A42600" w:rsidRDefault="00587A93" w:rsidP="00DC2F97">
            <w:pPr>
              <w:pStyle w:val="TipText"/>
              <w:cnfStyle w:val="000000000000" w:firstRow="0" w:lastRow="0" w:firstColumn="0" w:lastColumn="0" w:oddVBand="0" w:evenVBand="0" w:oddHBand="0" w:evenHBand="0" w:firstRowFirstColumn="0" w:firstRowLastColumn="0" w:lastRowFirstColumn="0" w:lastRowLastColumn="0"/>
            </w:pPr>
            <w:r>
              <w:t>Carl Edward Rasmussen, “Gaussian Processes in Machine Learning”</w:t>
            </w:r>
          </w:p>
          <w:p w14:paraId="1594E154" w14:textId="14231509" w:rsidR="00587A93" w:rsidRDefault="00587A93"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proofErr w:type="spellStart"/>
            <w:r>
              <w:t>Bracha</w:t>
            </w:r>
            <w:proofErr w:type="spellEnd"/>
            <w:r>
              <w:t xml:space="preserve"> Laufer-</w:t>
            </w:r>
            <w:proofErr w:type="spellStart"/>
            <w:r>
              <w:t>Goldshtein</w:t>
            </w:r>
            <w:proofErr w:type="spellEnd"/>
            <w:r>
              <w:t xml:space="preserve">, Ronen </w:t>
            </w:r>
            <w:proofErr w:type="spellStart"/>
            <w:r>
              <w:t>Talmon</w:t>
            </w:r>
            <w:proofErr w:type="spellEnd"/>
            <w:r>
              <w:t>, Sharon Gannot, “Speaker Tracking on Multiple-Manifolds with Distributed Microphones”</w:t>
            </w:r>
          </w:p>
          <w:p w14:paraId="1E3E5B00" w14:textId="77777777" w:rsidR="00695DAF" w:rsidRDefault="00695DAF"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p>
          <w:p w14:paraId="21CA4637" w14:textId="77777777" w:rsidR="00695DAF" w:rsidRDefault="00695DAF"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p>
          <w:p w14:paraId="24ED9DF4" w14:textId="77777777" w:rsidR="00E46E9D" w:rsidRDefault="00E46E9D"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p>
          <w:p w14:paraId="5935D462" w14:textId="67F45F01" w:rsidR="00E46E9D" w:rsidRPr="00695DAF" w:rsidRDefault="00E46E9D"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p>
        </w:tc>
      </w:tr>
    </w:tbl>
    <w:p w14:paraId="00612C89" w14:textId="77777777" w:rsidR="00844B0A" w:rsidRDefault="00844B0A" w:rsidP="00844B0A">
      <w:pPr>
        <w:pStyle w:val="Name"/>
      </w:pPr>
      <w:r>
        <w:lastRenderedPageBreak/>
        <w:t>Included Lectures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20"/>
        <w:gridCol w:w="9005"/>
      </w:tblGrid>
      <w:tr w:rsidR="00844B0A" w:rsidRPr="00695DAF" w14:paraId="2E673F85" w14:textId="77777777" w:rsidTr="004B74EA">
        <w:tc>
          <w:tcPr>
            <w:cnfStyle w:val="001000000000" w:firstRow="0" w:lastRow="0" w:firstColumn="1" w:lastColumn="0" w:oddVBand="0" w:evenVBand="0" w:oddHBand="0" w:evenHBand="0" w:firstRowFirstColumn="0" w:firstRowLastColumn="0" w:lastRowFirstColumn="0" w:lastRowLastColumn="0"/>
            <w:tcW w:w="11" w:type="pct"/>
            <w:shd w:val="clear" w:color="auto" w:fill="E4E3E2" w:themeFill="background2"/>
            <w:vAlign w:val="center"/>
          </w:tcPr>
          <w:p w14:paraId="2AF63872" w14:textId="77777777" w:rsidR="00844B0A" w:rsidRPr="00695DAF" w:rsidRDefault="00844B0A" w:rsidP="004B74EA">
            <w:pPr>
              <w:pStyle w:val="NoSpacing"/>
              <w:rPr>
                <w:sz w:val="20"/>
                <w:szCs w:val="20"/>
              </w:rPr>
            </w:pPr>
          </w:p>
        </w:tc>
        <w:tc>
          <w:tcPr>
            <w:tcW w:w="4989" w:type="pct"/>
            <w:shd w:val="clear" w:color="auto" w:fill="E4E3E2" w:themeFill="background2"/>
            <w:vAlign w:val="center"/>
          </w:tcPr>
          <w:p w14:paraId="42E046FD" w14:textId="493D08AA" w:rsidR="00844B0A" w:rsidRDefault="00A42600" w:rsidP="004B74EA">
            <w:pPr>
              <w:pStyle w:val="Tip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Deep Learning</w:t>
            </w:r>
          </w:p>
          <w:p w14:paraId="45822CD6" w14:textId="232D65C5" w:rsidR="00A42600" w:rsidRDefault="00A42600" w:rsidP="004B74EA">
            <w:pPr>
              <w:pStyle w:val="Tip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Pattern Analysis</w:t>
            </w:r>
          </w:p>
          <w:p w14:paraId="560C3C04" w14:textId="4CAD3777" w:rsidR="00844B0A" w:rsidRPr="00695DAF" w:rsidRDefault="00A42600" w:rsidP="004B74EA">
            <w:pPr>
              <w:pStyle w:val="Tip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Pattern Recognition</w:t>
            </w:r>
          </w:p>
        </w:tc>
      </w:tr>
    </w:tbl>
    <w:p w14:paraId="49FC9188" w14:textId="77777777" w:rsidR="00B67408" w:rsidRDefault="00B62E0A" w:rsidP="009A2EEA">
      <w:pPr>
        <w:pStyle w:val="Name"/>
      </w:pPr>
      <w:r>
        <w:t>Further Notes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20"/>
        <w:gridCol w:w="9005"/>
      </w:tblGrid>
      <w:tr w:rsidR="000D4C53" w:rsidRPr="00695DAF" w14:paraId="1CD0D0ED" w14:textId="77777777" w:rsidTr="00DC2F97">
        <w:tc>
          <w:tcPr>
            <w:cnfStyle w:val="001000000000" w:firstRow="0" w:lastRow="0" w:firstColumn="1" w:lastColumn="0" w:oddVBand="0" w:evenVBand="0" w:oddHBand="0" w:evenHBand="0" w:firstRowFirstColumn="0" w:firstRowLastColumn="0" w:lastRowFirstColumn="0" w:lastRowLastColumn="0"/>
            <w:tcW w:w="11" w:type="pct"/>
            <w:shd w:val="clear" w:color="auto" w:fill="E4E3E2" w:themeFill="background2"/>
            <w:vAlign w:val="center"/>
          </w:tcPr>
          <w:p w14:paraId="7967DB6E" w14:textId="77777777" w:rsidR="000D4C53" w:rsidRPr="00695DAF" w:rsidRDefault="000D4C53" w:rsidP="00DC2F97">
            <w:pPr>
              <w:pStyle w:val="NoSpacing"/>
              <w:rPr>
                <w:sz w:val="20"/>
                <w:szCs w:val="20"/>
              </w:rPr>
            </w:pPr>
          </w:p>
        </w:tc>
        <w:tc>
          <w:tcPr>
            <w:tcW w:w="4989" w:type="pct"/>
            <w:shd w:val="clear" w:color="auto" w:fill="E4E3E2" w:themeFill="background2"/>
            <w:vAlign w:val="center"/>
          </w:tcPr>
          <w:p w14:paraId="205A00AD" w14:textId="77777777" w:rsidR="000D4C53" w:rsidRPr="00695DAF" w:rsidRDefault="000D4C53"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p>
          <w:p w14:paraId="37D8AE1C" w14:textId="77777777" w:rsidR="00695DAF" w:rsidRDefault="00695DAF"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p>
          <w:p w14:paraId="0E9C4A08" w14:textId="77777777" w:rsidR="00695DAF" w:rsidRPr="00695DAF" w:rsidRDefault="00695DAF" w:rsidP="00DC2F97">
            <w:pPr>
              <w:pStyle w:val="TipText"/>
              <w:cnfStyle w:val="000000000000" w:firstRow="0" w:lastRow="0" w:firstColumn="0" w:lastColumn="0" w:oddVBand="0" w:evenVBand="0" w:oddHBand="0" w:evenHBand="0" w:firstRowFirstColumn="0" w:firstRowLastColumn="0" w:lastRowFirstColumn="0" w:lastRowLastColumn="0"/>
              <w:rPr>
                <w:sz w:val="20"/>
                <w:szCs w:val="20"/>
              </w:rPr>
            </w:pPr>
          </w:p>
        </w:tc>
      </w:tr>
    </w:tbl>
    <w:p w14:paraId="11EBDA89" w14:textId="77777777" w:rsidR="008A4AE7" w:rsidRDefault="008A4AE7" w:rsidP="00DD55B8">
      <w:pPr>
        <w:pStyle w:val="Name"/>
        <w:rPr>
          <w:sz w:val="20"/>
          <w:szCs w:val="20"/>
        </w:rPr>
      </w:pPr>
    </w:p>
    <w:sectPr w:rsidR="008A4AE7" w:rsidSect="002C4E48">
      <w:headerReference w:type="default" r:id="rId12"/>
      <w:footerReference w:type="default" r:id="rId13"/>
      <w:pgSz w:w="12240" w:h="15840" w:code="1"/>
      <w:pgMar w:top="1080" w:right="1224"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6C501" w14:textId="77777777" w:rsidR="00427D86" w:rsidRDefault="00427D86">
      <w:pPr>
        <w:spacing w:after="0" w:line="240" w:lineRule="auto"/>
      </w:pPr>
      <w:r>
        <w:separator/>
      </w:r>
    </w:p>
  </w:endnote>
  <w:endnote w:type="continuationSeparator" w:id="0">
    <w:p w14:paraId="38E4F480" w14:textId="77777777" w:rsidR="00427D86" w:rsidRDefault="0042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9523" w14:textId="77777777" w:rsidR="00425080" w:rsidRDefault="00C01863">
    <w:pPr>
      <w:pStyle w:val="Footer"/>
    </w:pPr>
    <w:r>
      <w:rPr>
        <w:noProof/>
        <w:lang w:eastAsia="en-US"/>
      </w:rPr>
      <mc:AlternateContent>
        <mc:Choice Requires="wps">
          <w:drawing>
            <wp:anchor distT="0" distB="0" distL="114300" distR="114300" simplePos="0" relativeHeight="251659264" behindDoc="0" locked="0" layoutInCell="1" allowOverlap="1" wp14:anchorId="79BD13A5" wp14:editId="65A79FDE">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425080" w14:paraId="15029852" w14:textId="77777777">
                            <w:tc>
                              <w:tcPr>
                                <w:tcW w:w="4355" w:type="pct"/>
                                <w:tcBorders>
                                  <w:top w:val="single" w:sz="2" w:space="0" w:color="F24F4F" w:themeColor="accent1"/>
                                </w:tcBorders>
                              </w:tcPr>
                              <w:p w14:paraId="453F6BFA" w14:textId="77777777" w:rsidR="00425080" w:rsidRDefault="001F6386" w:rsidP="001F6386">
                                <w:pPr>
                                  <w:pStyle w:val="Footer"/>
                                </w:pPr>
                                <w:r>
                                  <w:t xml:space="preserve">Study Plan for the Elite Master’s Degree </w:t>
                                </w:r>
                                <w:proofErr w:type="spellStart"/>
                                <w:r>
                                  <w:t>Programme</w:t>
                                </w:r>
                                <w:proofErr w:type="spellEnd"/>
                                <w:r>
                                  <w:t xml:space="preserve"> Advanced Signal Processing &amp; Communications Engineering (ASC)</w:t>
                                </w:r>
                              </w:p>
                              <w:p w14:paraId="2D1E3342" w14:textId="77777777" w:rsidR="001F6386" w:rsidRDefault="001F6386" w:rsidP="001F6386">
                                <w:pPr>
                                  <w:pStyle w:val="Footer"/>
                                </w:pPr>
                              </w:p>
                            </w:tc>
                            <w:tc>
                              <w:tcPr>
                                <w:tcW w:w="645" w:type="pct"/>
                                <w:tcBorders>
                                  <w:top w:val="single" w:sz="2" w:space="0" w:color="F24F4F" w:themeColor="accent1"/>
                                </w:tcBorders>
                              </w:tcPr>
                              <w:p w14:paraId="7AA131DB" w14:textId="77777777" w:rsidR="00425080" w:rsidRDefault="00425080">
                                <w:pPr>
                                  <w:pStyle w:val="Footer"/>
                                  <w:jc w:val="right"/>
                                </w:pPr>
                              </w:p>
                            </w:tc>
                          </w:tr>
                        </w:tbl>
                        <w:p w14:paraId="1F9A3BB6" w14:textId="77777777" w:rsidR="00425080" w:rsidRDefault="00425080">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9BD13A5" id="_x0000_t202" coordsize="21600,21600" o:spt="202" path="m,l,21600r21600,l21600,xe">
              <v:stroke joinstyle="miter"/>
              <v:path gradientshapeok="t" o:connecttype="rect"/>
            </v:shapetype>
            <v:shape id="Text Box 7" o:spid="_x0000_s1034"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1PmhQIAAHg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425080" w14:paraId="15029852" w14:textId="77777777">
                      <w:tc>
                        <w:tcPr>
                          <w:tcW w:w="4355" w:type="pct"/>
                          <w:tcBorders>
                            <w:top w:val="single" w:sz="2" w:space="0" w:color="F24F4F" w:themeColor="accent1"/>
                          </w:tcBorders>
                        </w:tcPr>
                        <w:p w14:paraId="453F6BFA" w14:textId="77777777" w:rsidR="00425080" w:rsidRDefault="001F6386" w:rsidP="001F6386">
                          <w:pPr>
                            <w:pStyle w:val="Footer"/>
                          </w:pPr>
                          <w:r>
                            <w:t xml:space="preserve">Study Plan for the Elite Master’s Degree </w:t>
                          </w:r>
                          <w:proofErr w:type="spellStart"/>
                          <w:r>
                            <w:t>Programme</w:t>
                          </w:r>
                          <w:proofErr w:type="spellEnd"/>
                          <w:r>
                            <w:t xml:space="preserve"> Advanced Signal Processing &amp; Communications Engineering (ASC)</w:t>
                          </w:r>
                        </w:p>
                        <w:p w14:paraId="2D1E3342" w14:textId="77777777" w:rsidR="001F6386" w:rsidRDefault="001F6386" w:rsidP="001F6386">
                          <w:pPr>
                            <w:pStyle w:val="Footer"/>
                          </w:pPr>
                        </w:p>
                      </w:tc>
                      <w:tc>
                        <w:tcPr>
                          <w:tcW w:w="645" w:type="pct"/>
                          <w:tcBorders>
                            <w:top w:val="single" w:sz="2" w:space="0" w:color="F24F4F" w:themeColor="accent1"/>
                          </w:tcBorders>
                        </w:tcPr>
                        <w:p w14:paraId="7AA131DB" w14:textId="77777777" w:rsidR="00425080" w:rsidRDefault="00425080">
                          <w:pPr>
                            <w:pStyle w:val="Footer"/>
                            <w:jc w:val="right"/>
                          </w:pPr>
                        </w:p>
                      </w:tc>
                    </w:tr>
                  </w:tbl>
                  <w:p w14:paraId="1F9A3BB6" w14:textId="77777777" w:rsidR="00425080" w:rsidRDefault="00425080">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6DF1E" w14:textId="77777777" w:rsidR="00427D86" w:rsidRDefault="00427D86">
      <w:pPr>
        <w:spacing w:after="0" w:line="240" w:lineRule="auto"/>
      </w:pPr>
      <w:r>
        <w:separator/>
      </w:r>
    </w:p>
  </w:footnote>
  <w:footnote w:type="continuationSeparator" w:id="0">
    <w:p w14:paraId="2E1024D9" w14:textId="77777777" w:rsidR="00427D86" w:rsidRDefault="00427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78CD" w14:textId="73F86F71" w:rsidR="007E41CA" w:rsidRPr="00B77056" w:rsidRDefault="00DD0DDF">
    <w:pPr>
      <w:pStyle w:val="Header"/>
      <w:rPr>
        <w:color w:val="FF0000"/>
      </w:rPr>
    </w:pPr>
    <w:r w:rsidRPr="00B77056">
      <w:rPr>
        <w:caps/>
        <w:noProof/>
        <w:color w:val="FF0000"/>
        <w:lang w:eastAsia="en-US"/>
      </w:rPr>
      <mc:AlternateContent>
        <mc:Choice Requires="wpg">
          <w:drawing>
            <wp:anchor distT="0" distB="0" distL="114300" distR="114300" simplePos="0" relativeHeight="251661312" behindDoc="0" locked="0" layoutInCell="1" allowOverlap="1" wp14:anchorId="016CF1A9" wp14:editId="4B7F9D2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4980B" w14:textId="77777777" w:rsidR="00DD0DDF" w:rsidRDefault="00DD0DD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50381">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6CF1A9" id="Group 167" o:spid="_x0000_s1028"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f24f4f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4C4980B" w14:textId="77777777" w:rsidR="00DD0DDF" w:rsidRDefault="00DD0DD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50381">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B77056">
      <w:rPr>
        <w:color w:val="FF0000"/>
      </w:rPr>
      <w:t xml:space="preserve">CURRENT SEMESTER: </w:t>
    </w:r>
    <w:r w:rsidR="00A42600">
      <w:rPr>
        <w:color w:val="FF0000"/>
      </w:rPr>
      <w:t>Winter 2019/2020</w:t>
    </w:r>
    <w:r w:rsidR="00B62E0A">
      <w:rPr>
        <w:color w:val="FF0000"/>
      </w:rPr>
      <w:t xml:space="preserve">          </w:t>
    </w:r>
    <w:r w:rsidR="007E41CA" w:rsidRPr="00B77056">
      <w:rPr>
        <w:color w:val="FF0000"/>
      </w:rPr>
      <w:t xml:space="preserve">NAME: </w:t>
    </w:r>
    <w:r w:rsidR="00A42600">
      <w:rPr>
        <w:color w:val="FF0000"/>
      </w:rPr>
      <w:t>Gabriel Figueiredo Miller</w:t>
    </w:r>
  </w:p>
  <w:p w14:paraId="73571ACC" w14:textId="2154ADE9" w:rsidR="007E41CA" w:rsidRPr="00B77056" w:rsidRDefault="00C32785">
    <w:pPr>
      <w:pStyle w:val="Header"/>
      <w:rPr>
        <w:color w:val="FF0000"/>
      </w:rPr>
    </w:pPr>
    <w:r w:rsidRPr="00B77056">
      <w:rPr>
        <w:color w:val="FF0000"/>
      </w:rPr>
      <w:t>START OF STUDIES</w:t>
    </w:r>
    <w:r w:rsidR="00A42600">
      <w:rPr>
        <w:color w:val="FF0000"/>
      </w:rPr>
      <w:t>: Winter 2018/2019</w:t>
    </w:r>
    <w:r w:rsidRPr="00B77056">
      <w:rPr>
        <w:color w:val="FF0000"/>
      </w:rPr>
      <w:t xml:space="preserve">     </w:t>
    </w:r>
    <w:r w:rsidR="00B62E0A">
      <w:rPr>
        <w:color w:val="FF0000"/>
      </w:rPr>
      <w:t xml:space="preserve">        </w:t>
    </w:r>
    <w:r w:rsidR="007E41CA" w:rsidRPr="00B77056">
      <w:rPr>
        <w:color w:val="FF0000"/>
      </w:rPr>
      <w:t xml:space="preserve"> </w:t>
    </w:r>
    <w:r w:rsidR="00102806" w:rsidRPr="00B77056">
      <w:rPr>
        <w:color w:val="FF0000"/>
      </w:rPr>
      <w:t xml:space="preserve">MATRICULATION No: </w:t>
    </w:r>
    <w:r w:rsidR="00A42600">
      <w:rPr>
        <w:color w:val="FF0000"/>
      </w:rPr>
      <w:t>22589864</w:t>
    </w:r>
  </w:p>
  <w:p w14:paraId="6FAC0B81" w14:textId="77777777" w:rsidR="00DD0DDF" w:rsidRDefault="00102806">
    <w:pPr>
      <w:pStyle w:val="Header"/>
    </w:pPr>
    <w: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810B06"/>
    <w:multiLevelType w:val="hybridMultilevel"/>
    <w:tmpl w:val="21FAE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91A1D"/>
    <w:multiLevelType w:val="hybridMultilevel"/>
    <w:tmpl w:val="21FAE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863"/>
    <w:rsid w:val="00020D25"/>
    <w:rsid w:val="00042A0A"/>
    <w:rsid w:val="000B4EA4"/>
    <w:rsid w:val="000B61F6"/>
    <w:rsid w:val="000D2423"/>
    <w:rsid w:val="000D4C53"/>
    <w:rsid w:val="00102806"/>
    <w:rsid w:val="0015376C"/>
    <w:rsid w:val="001C58E6"/>
    <w:rsid w:val="001D6E69"/>
    <w:rsid w:val="001F06EB"/>
    <w:rsid w:val="001F6386"/>
    <w:rsid w:val="00226B8A"/>
    <w:rsid w:val="00244F79"/>
    <w:rsid w:val="00250381"/>
    <w:rsid w:val="002509AE"/>
    <w:rsid w:val="00285BF1"/>
    <w:rsid w:val="0029777C"/>
    <w:rsid w:val="002C4E48"/>
    <w:rsid w:val="002E10CA"/>
    <w:rsid w:val="0034039A"/>
    <w:rsid w:val="00352B65"/>
    <w:rsid w:val="003779D2"/>
    <w:rsid w:val="00387A13"/>
    <w:rsid w:val="00393628"/>
    <w:rsid w:val="003B4823"/>
    <w:rsid w:val="003B787A"/>
    <w:rsid w:val="003C473E"/>
    <w:rsid w:val="00406AD3"/>
    <w:rsid w:val="00425080"/>
    <w:rsid w:val="00427D86"/>
    <w:rsid w:val="00460018"/>
    <w:rsid w:val="0049425D"/>
    <w:rsid w:val="004A70E6"/>
    <w:rsid w:val="004D1489"/>
    <w:rsid w:val="004E10EA"/>
    <w:rsid w:val="004F4007"/>
    <w:rsid w:val="00520162"/>
    <w:rsid w:val="00526ABB"/>
    <w:rsid w:val="00536E68"/>
    <w:rsid w:val="00587A93"/>
    <w:rsid w:val="005C465E"/>
    <w:rsid w:val="0060275A"/>
    <w:rsid w:val="00603F60"/>
    <w:rsid w:val="0062299D"/>
    <w:rsid w:val="0064160D"/>
    <w:rsid w:val="00647682"/>
    <w:rsid w:val="0066290C"/>
    <w:rsid w:val="00682189"/>
    <w:rsid w:val="00692A85"/>
    <w:rsid w:val="00695DAF"/>
    <w:rsid w:val="006B779C"/>
    <w:rsid w:val="0074110A"/>
    <w:rsid w:val="00752640"/>
    <w:rsid w:val="00766602"/>
    <w:rsid w:val="00775538"/>
    <w:rsid w:val="00775707"/>
    <w:rsid w:val="007A137D"/>
    <w:rsid w:val="007E41CA"/>
    <w:rsid w:val="0083050A"/>
    <w:rsid w:val="00844B0A"/>
    <w:rsid w:val="008616BD"/>
    <w:rsid w:val="0087683D"/>
    <w:rsid w:val="008A4AE7"/>
    <w:rsid w:val="008B7176"/>
    <w:rsid w:val="008B7F92"/>
    <w:rsid w:val="008E6510"/>
    <w:rsid w:val="00932D52"/>
    <w:rsid w:val="00965C8E"/>
    <w:rsid w:val="00973672"/>
    <w:rsid w:val="009A2EEA"/>
    <w:rsid w:val="009B459B"/>
    <w:rsid w:val="009D037C"/>
    <w:rsid w:val="00A42600"/>
    <w:rsid w:val="00A47535"/>
    <w:rsid w:val="00A73FFC"/>
    <w:rsid w:val="00A74C0D"/>
    <w:rsid w:val="00AA28FC"/>
    <w:rsid w:val="00AD4889"/>
    <w:rsid w:val="00B1576C"/>
    <w:rsid w:val="00B26706"/>
    <w:rsid w:val="00B62E0A"/>
    <w:rsid w:val="00B67408"/>
    <w:rsid w:val="00B77056"/>
    <w:rsid w:val="00B77ECF"/>
    <w:rsid w:val="00BE3C93"/>
    <w:rsid w:val="00C01863"/>
    <w:rsid w:val="00C153B8"/>
    <w:rsid w:val="00C32785"/>
    <w:rsid w:val="00C33B8A"/>
    <w:rsid w:val="00C40FC2"/>
    <w:rsid w:val="00C41EE5"/>
    <w:rsid w:val="00C43AE4"/>
    <w:rsid w:val="00C60805"/>
    <w:rsid w:val="00C713EF"/>
    <w:rsid w:val="00C85B4F"/>
    <w:rsid w:val="00CA5807"/>
    <w:rsid w:val="00CB3AA2"/>
    <w:rsid w:val="00D05D55"/>
    <w:rsid w:val="00D20B40"/>
    <w:rsid w:val="00D2503F"/>
    <w:rsid w:val="00D3116B"/>
    <w:rsid w:val="00DB54E4"/>
    <w:rsid w:val="00DD0DDF"/>
    <w:rsid w:val="00DD55B8"/>
    <w:rsid w:val="00E01574"/>
    <w:rsid w:val="00E01BB2"/>
    <w:rsid w:val="00E369EE"/>
    <w:rsid w:val="00E46E9D"/>
    <w:rsid w:val="00E72FF9"/>
    <w:rsid w:val="00E83090"/>
    <w:rsid w:val="00ED1D8A"/>
    <w:rsid w:val="00F12ACB"/>
    <w:rsid w:val="00F15041"/>
    <w:rsid w:val="00F21A89"/>
    <w:rsid w:val="00F363D2"/>
    <w:rsid w:val="00F36A10"/>
    <w:rsid w:val="00F5564E"/>
    <w:rsid w:val="00F6522F"/>
    <w:rsid w:val="00F7499F"/>
    <w:rsid w:val="00F810B2"/>
    <w:rsid w:val="00FA0BB0"/>
    <w:rsid w:val="00FB39F4"/>
    <w:rsid w:val="00FE5331"/>
    <w:rsid w:val="00FF5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3360D1"/>
  <w15:chartTrackingRefBased/>
  <w15:docId w15:val="{A92B6A23-906B-4622-9524-421A988F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6229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9D"/>
    <w:rPr>
      <w:rFonts w:ascii="Segoe UI" w:hAnsi="Segoe UI" w:cs="Segoe UI"/>
      <w:sz w:val="18"/>
      <w:szCs w:val="18"/>
    </w:rPr>
  </w:style>
  <w:style w:type="character" w:styleId="Hyperlink">
    <w:name w:val="Hyperlink"/>
    <w:basedOn w:val="DefaultParagraphFont"/>
    <w:uiPriority w:val="99"/>
    <w:unhideWhenUsed/>
    <w:rsid w:val="00B62E0A"/>
    <w:rPr>
      <w:color w:val="4C483D" w:themeColor="hyperlink"/>
      <w:u w:val="single"/>
    </w:rPr>
  </w:style>
  <w:style w:type="character" w:styleId="UnresolvedMention">
    <w:name w:val="Unresolved Mention"/>
    <w:basedOn w:val="DefaultParagraphFont"/>
    <w:uiPriority w:val="99"/>
    <w:semiHidden/>
    <w:unhideWhenUsed/>
    <w:rsid w:val="00A42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Gabriel.f.miller@fau.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Statement%20of%20Work%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781C9D27-1B35-478A-AB98-36C883D7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Template>
  <TotalTime>20</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Advanced Signal Processing &amp;                                 Communications Engineering (ASC)</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Andres</dc:creator>
  <cp:keywords/>
  <dc:description/>
  <cp:lastModifiedBy>gabe miller</cp:lastModifiedBy>
  <cp:revision>2</cp:revision>
  <cp:lastPrinted>2017-10-26T07:57:00Z</cp:lastPrinted>
  <dcterms:created xsi:type="dcterms:W3CDTF">2019-12-29T14:20:00Z</dcterms:created>
  <dcterms:modified xsi:type="dcterms:W3CDTF">2019-12-29T14:20:00Z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